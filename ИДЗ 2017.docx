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3385" w:rsidRPr="008C27E1" w:rsidRDefault="00993385" w:rsidP="00993385">
      <w:pPr>
        <w:numPr>
          <w:ilvl w:val="0"/>
          <w:numId w:val="4"/>
        </w:numPr>
        <w:spacing w:line="360" w:lineRule="auto"/>
        <w:jc w:val="both"/>
        <w:rPr>
          <w:color w:val="FF0000"/>
          <w:sz w:val="28"/>
          <w:szCs w:val="28"/>
        </w:rPr>
      </w:pPr>
      <w:bookmarkStart w:id="0" w:name="_GoBack"/>
      <w:bookmarkEnd w:id="0"/>
      <w:r w:rsidRPr="0032659C">
        <w:rPr>
          <w:sz w:val="28"/>
          <w:szCs w:val="28"/>
        </w:rPr>
        <w:t>База учебного заведения с учащимися, журналами, мероприятиями.</w:t>
      </w:r>
    </w:p>
    <w:p w:rsidR="000D6504" w:rsidRDefault="000D6504" w:rsidP="007F12A1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Футбольная база с информацией об игроках, командах</w:t>
      </w:r>
      <w:r w:rsidR="007D5A44">
        <w:rPr>
          <w:sz w:val="28"/>
          <w:szCs w:val="28"/>
        </w:rPr>
        <w:t xml:space="preserve">, результатах забитых голов </w:t>
      </w:r>
      <w:r>
        <w:rPr>
          <w:sz w:val="28"/>
          <w:szCs w:val="28"/>
        </w:rPr>
        <w:t>матчах.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фильмов, режиссеров</w:t>
      </w:r>
      <w:r w:rsidR="00676A98">
        <w:rPr>
          <w:sz w:val="28"/>
          <w:szCs w:val="28"/>
        </w:rPr>
        <w:t xml:space="preserve">, </w:t>
      </w:r>
      <w:r>
        <w:rPr>
          <w:sz w:val="28"/>
          <w:szCs w:val="28"/>
        </w:rPr>
        <w:t>проката.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лечебного учреждения со специалистами, пациентами, платежами</w:t>
      </w:r>
      <w:r w:rsidR="00AD0D64">
        <w:rPr>
          <w:sz w:val="28"/>
          <w:szCs w:val="28"/>
        </w:rPr>
        <w:t xml:space="preserve"> за лечение у специалиста</w:t>
      </w:r>
      <w:r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транспортной компании с видами транспорта, работниками, заказами.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торговой сети с клиентами, товарами, платежами.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метеорологических наблюдений со станциями, видами наблюдений, результатами.</w:t>
      </w:r>
    </w:p>
    <w:p w:rsidR="00886C11" w:rsidRDefault="009018E7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</w:t>
      </w:r>
    </w:p>
    <w:p w:rsidR="009018E7" w:rsidRDefault="00993385" w:rsidP="009018E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18E7">
        <w:rPr>
          <w:sz w:val="28"/>
          <w:szCs w:val="28"/>
        </w:rPr>
        <w:t>База банковского учреждения с сотрудниками, услугами, платежами</w:t>
      </w:r>
      <w:r w:rsidR="009018E7">
        <w:rPr>
          <w:sz w:val="28"/>
          <w:szCs w:val="28"/>
        </w:rPr>
        <w:t>.</w:t>
      </w:r>
    </w:p>
    <w:p w:rsidR="009018E7" w:rsidRDefault="00515BF6" w:rsidP="009018E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производственного предприятия оборудованием, произведенной продукцией, работниками.</w:t>
      </w:r>
    </w:p>
    <w:p w:rsidR="006F159F" w:rsidRPr="00A9052C" w:rsidRDefault="00A9052C" w:rsidP="006F159F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природного парка с территориями, сотрудниками, охраняемыми объектами.</w:t>
      </w:r>
    </w:p>
    <w:p w:rsidR="00A11032" w:rsidRPr="0094129A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</w:t>
      </w:r>
      <w:r w:rsidR="00993385" w:rsidRPr="00A11032">
        <w:rPr>
          <w:sz w:val="28"/>
          <w:szCs w:val="28"/>
        </w:rPr>
        <w:t xml:space="preserve"> База археологических данных названиями экспонатов, экспедиций, сотрудников.</w:t>
      </w:r>
      <w:r w:rsidR="0094129A" w:rsidRPr="00A11032">
        <w:rPr>
          <w:sz w:val="28"/>
          <w:szCs w:val="28"/>
        </w:rPr>
        <w:t xml:space="preserve"> </w:t>
      </w:r>
    </w:p>
    <w:p w:rsidR="00993385" w:rsidRDefault="00A11032" w:rsidP="00A9052C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 </w:t>
      </w:r>
      <w:r w:rsidR="00993385" w:rsidRPr="00A11032">
        <w:rPr>
          <w:sz w:val="28"/>
          <w:szCs w:val="28"/>
        </w:rPr>
        <w:t xml:space="preserve"> База данных почтовой службы с сотрудниками, видами услуг, контролем</w:t>
      </w:r>
      <w:r>
        <w:rPr>
          <w:sz w:val="28"/>
          <w:szCs w:val="28"/>
        </w:rPr>
        <w:t xml:space="preserve"> получения</w:t>
      </w:r>
      <w:r w:rsidR="00993385" w:rsidRPr="00A11032">
        <w:rPr>
          <w:sz w:val="28"/>
          <w:szCs w:val="28"/>
        </w:rPr>
        <w:t>.</w:t>
      </w:r>
      <w:r w:rsidR="0094129A" w:rsidRPr="00A11032">
        <w:rPr>
          <w:sz w:val="28"/>
          <w:szCs w:val="28"/>
        </w:rPr>
        <w:t xml:space="preserve"> 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спортивного комплекса с тренерами, посетителями, платежами </w:t>
      </w:r>
      <w:r w:rsidR="00A11032">
        <w:rPr>
          <w:sz w:val="28"/>
          <w:szCs w:val="28"/>
        </w:rPr>
        <w:t>за услуги.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ГАИ с сотрудниками, владельцами автотранспорта, автотранспортом, учетом, нарушениями и штрафами, платежами.</w:t>
      </w:r>
    </w:p>
    <w:p w:rsidR="00993385" w:rsidRDefault="0019724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 </w:t>
      </w:r>
      <w:r w:rsidR="00993385" w:rsidRPr="0019724C">
        <w:rPr>
          <w:sz w:val="28"/>
          <w:szCs w:val="28"/>
        </w:rPr>
        <w:t xml:space="preserve"> База данных библиотеки с сотрудниками, читателями</w:t>
      </w:r>
      <w:r w:rsidR="008D48D5">
        <w:rPr>
          <w:sz w:val="28"/>
          <w:szCs w:val="28"/>
        </w:rPr>
        <w:t>,</w:t>
      </w:r>
      <w:r w:rsidR="00993385" w:rsidRPr="0019724C">
        <w:rPr>
          <w:sz w:val="28"/>
          <w:szCs w:val="28"/>
        </w:rPr>
        <w:t xml:space="preserve"> контролем</w:t>
      </w:r>
      <w:r w:rsidR="008D48D5">
        <w:rPr>
          <w:sz w:val="28"/>
          <w:szCs w:val="28"/>
        </w:rPr>
        <w:t xml:space="preserve"> выдачи книг</w:t>
      </w:r>
      <w:r w:rsidR="00993385" w:rsidRPr="0019724C">
        <w:rPr>
          <w:sz w:val="28"/>
          <w:szCs w:val="28"/>
        </w:rPr>
        <w:t>.</w:t>
      </w:r>
    </w:p>
    <w:p w:rsidR="00993385" w:rsidRDefault="006D51C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51C5">
        <w:rPr>
          <w:sz w:val="28"/>
          <w:szCs w:val="28"/>
        </w:rPr>
        <w:t xml:space="preserve"> </w:t>
      </w:r>
      <w:r w:rsidR="00993385" w:rsidRPr="006D51C5">
        <w:rPr>
          <w:sz w:val="28"/>
          <w:szCs w:val="28"/>
        </w:rPr>
        <w:t xml:space="preserve"> База данных адресное бюро с жителями, регистрацией проживания, сотрудниками.</w:t>
      </w:r>
    </w:p>
    <w:p w:rsidR="00B66500" w:rsidRDefault="00581769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 </w:t>
      </w:r>
      <w:r w:rsidR="00B66500" w:rsidRPr="00581769">
        <w:rPr>
          <w:sz w:val="28"/>
          <w:szCs w:val="28"/>
        </w:rPr>
        <w:t xml:space="preserve"> База данных телефонной кампании с услугами, клиентами, платежами</w:t>
      </w:r>
      <w:r>
        <w:rPr>
          <w:sz w:val="28"/>
          <w:szCs w:val="28"/>
        </w:rPr>
        <w:t>.</w:t>
      </w:r>
    </w:p>
    <w:p w:rsidR="00023DC0" w:rsidRP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аптечной сети: </w:t>
      </w:r>
      <w:r w:rsidR="00D74539">
        <w:rPr>
          <w:sz w:val="28"/>
          <w:szCs w:val="28"/>
        </w:rPr>
        <w:t>аптеки, препараты, поставки</w:t>
      </w:r>
    </w:p>
    <w:p w:rsid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CA2260">
        <w:rPr>
          <w:sz w:val="28"/>
          <w:szCs w:val="28"/>
        </w:rPr>
        <w:t xml:space="preserve"> </w:t>
      </w:r>
      <w:proofErr w:type="gramStart"/>
      <w:r w:rsidR="00CA2260">
        <w:rPr>
          <w:sz w:val="28"/>
          <w:szCs w:val="28"/>
        </w:rPr>
        <w:t xml:space="preserve">кинотеатры, </w:t>
      </w:r>
      <w:r w:rsidR="00D74539">
        <w:rPr>
          <w:sz w:val="28"/>
          <w:szCs w:val="28"/>
        </w:rPr>
        <w:t xml:space="preserve"> фильмы</w:t>
      </w:r>
      <w:proofErr w:type="gramEnd"/>
      <w:r w:rsidR="00D74539">
        <w:rPr>
          <w:sz w:val="28"/>
          <w:szCs w:val="28"/>
        </w:rPr>
        <w:t xml:space="preserve">, </w:t>
      </w:r>
      <w:r w:rsidR="00CA2260">
        <w:rPr>
          <w:sz w:val="28"/>
          <w:szCs w:val="28"/>
        </w:rPr>
        <w:t xml:space="preserve">продажа </w:t>
      </w:r>
      <w:r w:rsidR="00D74539">
        <w:rPr>
          <w:sz w:val="28"/>
          <w:szCs w:val="28"/>
        </w:rPr>
        <w:t>билет</w:t>
      </w:r>
      <w:r w:rsidR="00CA2260">
        <w:rPr>
          <w:sz w:val="28"/>
          <w:szCs w:val="28"/>
        </w:rPr>
        <w:t>ов.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470025" w:rsidRDefault="00C76DAB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Клуб собаководства</w:t>
      </w:r>
      <w:r w:rsidR="001B4C4D">
        <w:rPr>
          <w:sz w:val="28"/>
          <w:szCs w:val="28"/>
        </w:rPr>
        <w:t>:</w:t>
      </w:r>
      <w:r>
        <w:rPr>
          <w:sz w:val="28"/>
          <w:szCs w:val="28"/>
        </w:rPr>
        <w:t xml:space="preserve"> заводчики, собаки, выставки. </w:t>
      </w: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D40E8A">
        <w:rPr>
          <w:sz w:val="28"/>
          <w:szCs w:val="28"/>
        </w:rPr>
        <w:t xml:space="preserve"> Филармония. Исполнители, произведения, </w:t>
      </w:r>
      <w:r w:rsidR="00A8758F">
        <w:rPr>
          <w:sz w:val="28"/>
          <w:szCs w:val="28"/>
        </w:rPr>
        <w:t xml:space="preserve">платежи за </w:t>
      </w:r>
      <w:r w:rsidR="007955FD">
        <w:rPr>
          <w:sz w:val="28"/>
          <w:szCs w:val="28"/>
        </w:rPr>
        <w:t>концерт</w:t>
      </w:r>
      <w:r w:rsidR="00A8758F">
        <w:rPr>
          <w:sz w:val="28"/>
          <w:szCs w:val="28"/>
        </w:rPr>
        <w:t>.</w:t>
      </w:r>
    </w:p>
    <w:p w:rsidR="00A8758F" w:rsidRDefault="00A8758F" w:rsidP="00A8758F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8758F">
        <w:rPr>
          <w:sz w:val="28"/>
          <w:szCs w:val="28"/>
        </w:rPr>
        <w:t xml:space="preserve"> </w:t>
      </w:r>
      <w:r w:rsidR="00BB78F7">
        <w:rPr>
          <w:sz w:val="28"/>
          <w:szCs w:val="28"/>
        </w:rPr>
        <w:t>сотовой компании: услуги, клиенты, платежи.</w:t>
      </w:r>
    </w:p>
    <w:p w:rsidR="00BB78F7" w:rsidRDefault="00BB78F7" w:rsidP="00BB78F7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столовой: блюда, платежи через кассу, повара.</w:t>
      </w:r>
    </w:p>
    <w:p w:rsidR="004A153C" w:rsidRDefault="004A153C" w:rsidP="004A153C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коллекционеров марок: коллекционеры, марки, владение.</w:t>
      </w:r>
    </w:p>
    <w:p w:rsidR="00A9052C" w:rsidRDefault="00A9052C" w:rsidP="00A9052C">
      <w:pPr>
        <w:pStyle w:val="a8"/>
        <w:rPr>
          <w:sz w:val="28"/>
          <w:szCs w:val="28"/>
        </w:rPr>
      </w:pPr>
    </w:p>
    <w:p w:rsidR="00A9052C" w:rsidRDefault="00A9052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База данных олимпиад </w:t>
      </w:r>
    </w:p>
    <w:p w:rsidR="007758FF" w:rsidRDefault="007758FF" w:rsidP="007758FF">
      <w:pPr>
        <w:pStyle w:val="a8"/>
        <w:rPr>
          <w:sz w:val="28"/>
          <w:szCs w:val="28"/>
        </w:rPr>
      </w:pPr>
    </w:p>
    <w:p w:rsidR="007758FF" w:rsidRDefault="007758FF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продаж </w:t>
      </w:r>
      <w:proofErr w:type="spellStart"/>
      <w:r>
        <w:rPr>
          <w:sz w:val="28"/>
          <w:szCs w:val="28"/>
        </w:rPr>
        <w:t>стир.мащин</w:t>
      </w:r>
      <w:proofErr w:type="spellEnd"/>
      <w:r>
        <w:rPr>
          <w:sz w:val="28"/>
          <w:szCs w:val="28"/>
        </w:rPr>
        <w:t xml:space="preserve"> и запчастей.</w:t>
      </w:r>
    </w:p>
    <w:sectPr w:rsidR="007758FF">
      <w:pgSz w:w="11907" w:h="16840" w:code="9"/>
      <w:pgMar w:top="1134" w:right="1134" w:bottom="1134" w:left="1134" w:header="142" w:footer="142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455C1"/>
    <w:multiLevelType w:val="hybridMultilevel"/>
    <w:tmpl w:val="4E20A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A20357"/>
    <w:multiLevelType w:val="hybridMultilevel"/>
    <w:tmpl w:val="9AD8CBC8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2" w15:restartNumberingAfterBreak="0">
    <w:nsid w:val="375A276B"/>
    <w:multiLevelType w:val="hybridMultilevel"/>
    <w:tmpl w:val="F4504486"/>
    <w:lvl w:ilvl="0" w:tplc="2B62DE68">
      <w:start w:val="1"/>
      <w:numFmt w:val="decimal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" w15:restartNumberingAfterBreak="0">
    <w:nsid w:val="7A665F35"/>
    <w:multiLevelType w:val="hybridMultilevel"/>
    <w:tmpl w:val="A2C263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74"/>
    <w:rsid w:val="00023DC0"/>
    <w:rsid w:val="000D6504"/>
    <w:rsid w:val="0013129B"/>
    <w:rsid w:val="00134980"/>
    <w:rsid w:val="00164488"/>
    <w:rsid w:val="00192463"/>
    <w:rsid w:val="0019724C"/>
    <w:rsid w:val="001A1848"/>
    <w:rsid w:val="001B4C4D"/>
    <w:rsid w:val="00235596"/>
    <w:rsid w:val="00302F73"/>
    <w:rsid w:val="0032659C"/>
    <w:rsid w:val="003D019A"/>
    <w:rsid w:val="00470025"/>
    <w:rsid w:val="004A153C"/>
    <w:rsid w:val="00515BF6"/>
    <w:rsid w:val="00581769"/>
    <w:rsid w:val="00635E55"/>
    <w:rsid w:val="00676A98"/>
    <w:rsid w:val="006D0DE7"/>
    <w:rsid w:val="006D51C5"/>
    <w:rsid w:val="006F159F"/>
    <w:rsid w:val="007709F7"/>
    <w:rsid w:val="007758FF"/>
    <w:rsid w:val="007955FD"/>
    <w:rsid w:val="007D5A44"/>
    <w:rsid w:val="007F0CCA"/>
    <w:rsid w:val="007F12A1"/>
    <w:rsid w:val="00886C11"/>
    <w:rsid w:val="008C27E1"/>
    <w:rsid w:val="008D48D5"/>
    <w:rsid w:val="009018E7"/>
    <w:rsid w:val="00936F74"/>
    <w:rsid w:val="0094129A"/>
    <w:rsid w:val="00974819"/>
    <w:rsid w:val="00980E3C"/>
    <w:rsid w:val="00993385"/>
    <w:rsid w:val="00A0799A"/>
    <w:rsid w:val="00A11032"/>
    <w:rsid w:val="00A8758F"/>
    <w:rsid w:val="00A9052C"/>
    <w:rsid w:val="00AD0D64"/>
    <w:rsid w:val="00B66500"/>
    <w:rsid w:val="00BB78F7"/>
    <w:rsid w:val="00C76DAB"/>
    <w:rsid w:val="00CA2260"/>
    <w:rsid w:val="00D40E8A"/>
    <w:rsid w:val="00D60521"/>
    <w:rsid w:val="00D74539"/>
    <w:rsid w:val="00DE0157"/>
    <w:rsid w:val="00E21392"/>
    <w:rsid w:val="00E54840"/>
    <w:rsid w:val="00E9378A"/>
    <w:rsid w:val="00EE3FDC"/>
    <w:rsid w:val="00EF0978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A8294A-CD4F-450D-9D8A-EA6DE198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right="-86"/>
      <w:jc w:val="center"/>
      <w:outlineLvl w:val="1"/>
    </w:pPr>
    <w:rPr>
      <w:b/>
      <w:bCs/>
    </w:rPr>
  </w:style>
  <w:style w:type="paragraph" w:styleId="6">
    <w:name w:val="heading 6"/>
    <w:basedOn w:val="a"/>
    <w:next w:val="a"/>
    <w:qFormat/>
    <w:pPr>
      <w:keepNext/>
      <w:spacing w:line="360" w:lineRule="auto"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ind w:left="935" w:right="-86" w:hanging="14"/>
    </w:pPr>
  </w:style>
  <w:style w:type="paragraph" w:styleId="a4">
    <w:name w:val="Body Text Indent"/>
    <w:basedOn w:val="a"/>
    <w:semiHidden/>
    <w:pPr>
      <w:ind w:right="-86" w:firstLine="561"/>
    </w:pPr>
    <w:rPr>
      <w:b/>
      <w:bCs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6">
    <w:name w:val="Body Text"/>
    <w:basedOn w:val="a"/>
    <w:semiHidden/>
    <w:pPr>
      <w:jc w:val="center"/>
    </w:pPr>
    <w:rPr>
      <w:bCs/>
      <w:sz w:val="28"/>
      <w:szCs w:val="28"/>
    </w:rPr>
  </w:style>
  <w:style w:type="paragraph" w:styleId="20">
    <w:name w:val="Body Text 2"/>
    <w:basedOn w:val="a"/>
    <w:semiHidden/>
    <w:pPr>
      <w:jc w:val="center"/>
    </w:pPr>
    <w:rPr>
      <w:u w:val="single"/>
    </w:rPr>
  </w:style>
  <w:style w:type="paragraph" w:styleId="a7">
    <w:name w:val="Normal (Web)"/>
    <w:basedOn w:val="a"/>
    <w:semiHidden/>
    <w:pPr>
      <w:spacing w:before="100" w:beforeAutospacing="1" w:after="100" w:afterAutospacing="1"/>
    </w:pPr>
  </w:style>
  <w:style w:type="paragraph" w:styleId="21">
    <w:name w:val="Body Text Indent 2"/>
    <w:basedOn w:val="a"/>
    <w:semiHidden/>
    <w:pPr>
      <w:spacing w:line="360" w:lineRule="auto"/>
      <w:ind w:right="-86" w:firstLine="748"/>
    </w:pPr>
    <w:rPr>
      <w:sz w:val="28"/>
    </w:rPr>
  </w:style>
  <w:style w:type="character" w:customStyle="1" w:styleId="lnk">
    <w:name w:val="lnk"/>
    <w:basedOn w:val="a0"/>
    <w:rsid w:val="00EF0978"/>
  </w:style>
  <w:style w:type="paragraph" w:styleId="a8">
    <w:name w:val="List Paragraph"/>
    <w:basedOn w:val="a"/>
    <w:uiPriority w:val="34"/>
    <w:qFormat/>
    <w:rsid w:val="007D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!!!%20&#1040;&#1041;&#1044;%20&#1083;&#1077;&#1082;&#1094;&#1080;&#1080;%20!!!\&#1079;&#1072;&#1076;&#1072;&#1085;&#1080;&#1103;%20&#1086;&#1073;&#1086;&#1073;&#1097;&#1077;&#1085;&#1085;&#1086;&#1077;%20&#1076;&#1083;&#1103;%20&#1084;&#1090;-&#1084;&#1093;3%20&#1082;&#1091;&#1088;&#108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061F-D241-4D90-AF50-4839B0BB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задания обобщенное для мт-мх3 курс</Template>
  <TotalTime>1</TotalTime>
  <Pages>2</Pages>
  <Words>236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Стихина Татьяна Кабдешевна</dc:creator>
  <cp:lastModifiedBy>Стихина Татьяна Кабдешевна</cp:lastModifiedBy>
  <cp:revision>2</cp:revision>
  <cp:lastPrinted>2007-12-12T16:56:00Z</cp:lastPrinted>
  <dcterms:created xsi:type="dcterms:W3CDTF">2017-11-28T09:23:00Z</dcterms:created>
  <dcterms:modified xsi:type="dcterms:W3CDTF">2017-11-28T09:23:00Z</dcterms:modified>
</cp:coreProperties>
</file>